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17486A">
      <w:pPr>
        <w:pStyle w:val="Titlu"/>
        <w:jc w:val="right"/>
        <w:rPr>
          <w:rFonts w:ascii="Times New Roman" w:hAnsi="Times New Roman"/>
        </w:rPr>
      </w:pPr>
      <w:r>
        <w:t>Events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17486A">
            <w:pPr>
              <w:pStyle w:val="Tabletext"/>
            </w:pPr>
            <w:r>
              <w:t>03/</w:t>
            </w:r>
            <w:proofErr w:type="spellStart"/>
            <w:r>
              <w:t>april</w:t>
            </w:r>
            <w:proofErr w:type="spellEnd"/>
            <w:r>
              <w:t>/2019</w:t>
            </w:r>
          </w:p>
        </w:tc>
        <w:tc>
          <w:tcPr>
            <w:tcW w:w="1152" w:type="dxa"/>
          </w:tcPr>
          <w:p w:rsidR="008C4393" w:rsidRPr="00D047E9" w:rsidRDefault="0017486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7486A">
            <w:pPr>
              <w:pStyle w:val="Tabletext"/>
            </w:pPr>
            <w:r>
              <w:t xml:space="preserve">General use-cases for the application </w:t>
            </w:r>
            <w:proofErr w:type="gramStart"/>
            <w:r>
              <w:t>the is</w:t>
            </w:r>
            <w:proofErr w:type="gramEnd"/>
            <w:r>
              <w:t xml:space="preserve"> going to be implemented. (</w:t>
            </w:r>
            <w:proofErr w:type="gramStart"/>
            <w:r>
              <w:t>not</w:t>
            </w:r>
            <w:proofErr w:type="gramEnd"/>
            <w:r>
              <w:t xml:space="preserve"> final use-cases).</w:t>
            </w:r>
          </w:p>
        </w:tc>
        <w:tc>
          <w:tcPr>
            <w:tcW w:w="2304" w:type="dxa"/>
          </w:tcPr>
          <w:p w:rsidR="008C4393" w:rsidRPr="00D047E9" w:rsidRDefault="0017486A">
            <w:pPr>
              <w:pStyle w:val="Tabletext"/>
            </w:pPr>
            <w:proofErr w:type="spellStart"/>
            <w:r>
              <w:t>Raluca</w:t>
            </w:r>
            <w:proofErr w:type="spellEnd"/>
            <w:r>
              <w:t xml:space="preserve"> Pop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B5F43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B5F4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B5F43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B5F4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B5F43">
        <w:lastRenderedPageBreak/>
        <w:fldChar w:fldCharType="begin"/>
      </w:r>
      <w:r w:rsidR="007B5F43">
        <w:instrText xml:space="preserve">title  \* Mergeformat </w:instrText>
      </w:r>
      <w:r w:rsidR="007B5F4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B5F4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17486A" w:rsidRDefault="0017486A" w:rsidP="0017486A"/>
    <w:p w:rsidR="0017486A" w:rsidRDefault="0017486A" w:rsidP="0017486A">
      <w:pPr>
        <w:ind w:left="720"/>
      </w:pPr>
      <w:r>
        <w:t>Use case: Login</w:t>
      </w:r>
    </w:p>
    <w:p w:rsidR="0017486A" w:rsidRDefault="0017486A" w:rsidP="0017486A">
      <w:pPr>
        <w:ind w:left="720"/>
      </w:pPr>
      <w:r>
        <w:t>Level:  Admin and Client</w:t>
      </w:r>
    </w:p>
    <w:p w:rsidR="0017486A" w:rsidRDefault="0017486A" w:rsidP="0017486A">
      <w:pPr>
        <w:ind w:left="720"/>
      </w:pPr>
      <w:r>
        <w:t>Primary actor: Admin</w:t>
      </w:r>
    </w:p>
    <w:p w:rsidR="0017486A" w:rsidRDefault="0017486A" w:rsidP="0017486A">
      <w:pPr>
        <w:ind w:firstLine="720"/>
      </w:pPr>
      <w:r>
        <w:t>Main success scenario: Admin/User can login with username and password and see the actions that are p</w:t>
      </w:r>
      <w:r w:rsidR="0074194A">
        <w:t>ossible</w:t>
      </w:r>
      <w:r>
        <w:t xml:space="preserve"> to make for its account. Close application.</w:t>
      </w:r>
    </w:p>
    <w:p w:rsidR="0017486A" w:rsidRDefault="0017486A" w:rsidP="0017486A">
      <w:pPr>
        <w:ind w:firstLine="720"/>
      </w:pPr>
      <w:r>
        <w:t xml:space="preserve">Extensions: </w:t>
      </w:r>
      <w:r w:rsidR="0074194A">
        <w:t>If the admin enters wrong credentials, the application will close itself.</w:t>
      </w:r>
    </w:p>
    <w:p w:rsidR="0074194A" w:rsidRDefault="0074194A" w:rsidP="0017486A">
      <w:pPr>
        <w:ind w:firstLine="720"/>
      </w:pPr>
    </w:p>
    <w:p w:rsidR="0074194A" w:rsidRDefault="0074194A" w:rsidP="0017486A">
      <w:pPr>
        <w:ind w:firstLine="720"/>
      </w:pPr>
    </w:p>
    <w:p w:rsidR="0074194A" w:rsidRDefault="0074194A" w:rsidP="0017486A">
      <w:pPr>
        <w:ind w:firstLine="720"/>
      </w:pPr>
      <w:r>
        <w:t>Use case: Add event</w:t>
      </w:r>
    </w:p>
    <w:p w:rsidR="0074194A" w:rsidRDefault="0074194A" w:rsidP="0017486A">
      <w:pPr>
        <w:ind w:firstLine="720"/>
      </w:pPr>
      <w:r>
        <w:t>Level: Admin</w:t>
      </w:r>
    </w:p>
    <w:p w:rsidR="0074194A" w:rsidRDefault="0074194A" w:rsidP="0017486A">
      <w:pPr>
        <w:ind w:firstLine="720"/>
      </w:pPr>
      <w:r>
        <w:t>Primary actor: Admin</w:t>
      </w:r>
    </w:p>
    <w:p w:rsidR="0074194A" w:rsidRDefault="0074194A" w:rsidP="0017486A">
      <w:pPr>
        <w:ind w:firstLine="720"/>
      </w:pPr>
      <w:r>
        <w:t>Main success scenario: The admin will provide its credentials for the login and he will add new events in the application.</w:t>
      </w:r>
    </w:p>
    <w:p w:rsidR="0074194A" w:rsidRDefault="0074194A" w:rsidP="0017486A">
      <w:pPr>
        <w:ind w:firstLine="720"/>
      </w:pPr>
      <w:r>
        <w:t>Extensions:  To add just the title of the event and a short description with “coming soon”.</w:t>
      </w:r>
    </w:p>
    <w:p w:rsidR="0074194A" w:rsidRDefault="0074194A" w:rsidP="0017486A">
      <w:pPr>
        <w:ind w:firstLine="720"/>
      </w:pPr>
    </w:p>
    <w:p w:rsidR="0074194A" w:rsidRDefault="0074194A" w:rsidP="0017486A">
      <w:pPr>
        <w:ind w:firstLine="720"/>
      </w:pPr>
      <w:r>
        <w:t>Use case: Book ticket</w:t>
      </w:r>
    </w:p>
    <w:p w:rsidR="0074194A" w:rsidRDefault="0074194A" w:rsidP="0017486A">
      <w:pPr>
        <w:ind w:firstLine="720"/>
      </w:pPr>
      <w:r>
        <w:t>Level: Client</w:t>
      </w:r>
    </w:p>
    <w:p w:rsidR="0074194A" w:rsidRDefault="0074194A" w:rsidP="0074194A">
      <w:pPr>
        <w:ind w:firstLine="720"/>
      </w:pPr>
      <w:r>
        <w:t>Primary actor: Client</w:t>
      </w:r>
    </w:p>
    <w:p w:rsidR="0074194A" w:rsidRDefault="0074194A" w:rsidP="0074194A">
      <w:pPr>
        <w:ind w:firstLine="720"/>
      </w:pPr>
      <w:r>
        <w:t>Main success scenario: The client can choose the event and book a ticket for it.</w:t>
      </w:r>
    </w:p>
    <w:p w:rsidR="0074194A" w:rsidRDefault="0074194A" w:rsidP="0074194A">
      <w:pPr>
        <w:ind w:firstLine="720"/>
      </w:pPr>
      <w:r>
        <w:t>Extensions: The client can delete the reservation for the event.</w:t>
      </w:r>
    </w:p>
    <w:p w:rsidR="0074194A" w:rsidRDefault="0074194A" w:rsidP="0017486A">
      <w:pPr>
        <w:ind w:firstLine="720"/>
      </w:pPr>
      <w:r>
        <w:t xml:space="preserve"> </w:t>
      </w:r>
    </w:p>
    <w:p w:rsidR="0017486A" w:rsidRPr="0017486A" w:rsidRDefault="0017486A" w:rsidP="0017486A"/>
    <w:p w:rsidR="008C4393" w:rsidRDefault="00D047E9" w:rsidP="0074194A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74194A" w:rsidRPr="0074194A" w:rsidRDefault="003E7753" w:rsidP="003E7753">
      <w:bookmarkStart w:id="6" w:name="_GoBack"/>
      <w:bookmarkEnd w:id="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13.1pt">
            <v:imagedata r:id="rId9" o:title="Untitled"/>
          </v:shape>
        </w:pict>
      </w:r>
    </w:p>
    <w:sectPr w:rsidR="0074194A" w:rsidRPr="0074194A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F43" w:rsidRDefault="007B5F43">
      <w:pPr>
        <w:spacing w:line="240" w:lineRule="auto"/>
      </w:pPr>
      <w:r>
        <w:separator/>
      </w:r>
    </w:p>
  </w:endnote>
  <w:endnote w:type="continuationSeparator" w:id="0">
    <w:p w:rsidR="007B5F43" w:rsidRDefault="007B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B5F43">
            <w:fldChar w:fldCharType="begin"/>
          </w:r>
          <w:r w:rsidR="007B5F43">
            <w:instrText xml:space="preserve"> DOCPROPERTY "Company"  \* MERGEFORMAT </w:instrText>
          </w:r>
          <w:r w:rsidR="007B5F43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7B5F43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7486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3E7753">
            <w:rPr>
              <w:rStyle w:val="Numrdepagin"/>
              <w:noProof/>
            </w:rPr>
            <w:t>5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F43" w:rsidRDefault="007B5F43">
      <w:pPr>
        <w:spacing w:line="240" w:lineRule="auto"/>
      </w:pPr>
      <w:r>
        <w:separator/>
      </w:r>
    </w:p>
  </w:footnote>
  <w:footnote w:type="continuationSeparator" w:id="0">
    <w:p w:rsidR="007B5F43" w:rsidRDefault="007B5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17486A" w:rsidRDefault="0017486A">
    <w:pPr>
      <w:pBdr>
        <w:bottom w:val="single" w:sz="6" w:space="1" w:color="auto"/>
      </w:pBdr>
      <w:jc w:val="right"/>
      <w:rPr>
        <w:b/>
        <w:sz w:val="40"/>
        <w:szCs w:val="40"/>
      </w:rPr>
    </w:pPr>
    <w:r w:rsidRPr="0017486A">
      <w:rPr>
        <w:b/>
        <w:sz w:val="40"/>
        <w:szCs w:val="40"/>
      </w:rPr>
      <w:t xml:space="preserve">Pop </w:t>
    </w:r>
    <w:proofErr w:type="spellStart"/>
    <w:r w:rsidRPr="0017486A">
      <w:rPr>
        <w:b/>
        <w:sz w:val="40"/>
        <w:szCs w:val="40"/>
      </w:rPr>
      <w:t>Raluca</w:t>
    </w:r>
    <w:proofErr w:type="spellEnd"/>
  </w:p>
  <w:p w:rsidR="0004741B" w:rsidRPr="0017486A" w:rsidRDefault="0017486A" w:rsidP="0004741B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17486A">
      <w:rPr>
        <w:b/>
        <w:sz w:val="40"/>
        <w:szCs w:val="40"/>
      </w:rPr>
      <w:t>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7B5F4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7486A"/>
    <w:rsid w:val="002D02EB"/>
    <w:rsid w:val="003E7753"/>
    <w:rsid w:val="0056530F"/>
    <w:rsid w:val="00570E86"/>
    <w:rsid w:val="00664E4B"/>
    <w:rsid w:val="006C543D"/>
    <w:rsid w:val="0074194A"/>
    <w:rsid w:val="007B5F43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35</TotalTime>
  <Pages>5</Pages>
  <Words>185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Raluca</cp:lastModifiedBy>
  <cp:revision>5</cp:revision>
  <dcterms:created xsi:type="dcterms:W3CDTF">2010-02-24T09:14:00Z</dcterms:created>
  <dcterms:modified xsi:type="dcterms:W3CDTF">2019-04-03T10:17:00Z</dcterms:modified>
</cp:coreProperties>
</file>