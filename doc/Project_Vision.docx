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A052B9" w:rsidRDefault="00A052B9" w:rsidP="00E100BB">
      <w:pPr>
        <w:pStyle w:val="Titlu"/>
        <w:jc w:val="both"/>
        <w:rPr>
          <w:rFonts w:ascii="Times New Roman" w:hAnsi="Times New Roman"/>
        </w:rPr>
      </w:pPr>
      <w:r w:rsidRPr="00A052B9">
        <w:rPr>
          <w:rFonts w:ascii="Times New Roman" w:hAnsi="Times New Roman"/>
        </w:rPr>
        <w:t>Events</w:t>
      </w:r>
    </w:p>
    <w:p w:rsidR="0085257A" w:rsidRPr="00B90E27" w:rsidRDefault="00EC7A65" w:rsidP="00E100BB">
      <w:pPr>
        <w:pStyle w:val="Titlu"/>
        <w:jc w:val="both"/>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rsidP="00E100BB">
      <w:pPr>
        <w:pStyle w:val="Titlu"/>
        <w:jc w:val="both"/>
        <w:rPr>
          <w:rFonts w:ascii="Times New Roman" w:hAnsi="Times New Roman"/>
        </w:rPr>
      </w:pPr>
    </w:p>
    <w:p w:rsidR="0085257A" w:rsidRPr="00B90E27" w:rsidRDefault="0085257A" w:rsidP="00E100BB">
      <w:pPr>
        <w:pStyle w:val="Titlu"/>
        <w:jc w:val="both"/>
        <w:rPr>
          <w:rFonts w:ascii="Times New Roman" w:hAnsi="Times New Roman"/>
          <w:sz w:val="28"/>
        </w:rPr>
      </w:pPr>
      <w:r w:rsidRPr="00B90E27">
        <w:rPr>
          <w:rFonts w:ascii="Times New Roman" w:hAnsi="Times New Roman"/>
          <w:sz w:val="28"/>
        </w:rPr>
        <w:t>Version &lt;1.0&gt;</w:t>
      </w:r>
    </w:p>
    <w:p w:rsidR="0085257A" w:rsidRPr="00B90E27" w:rsidRDefault="0085257A" w:rsidP="00E100BB">
      <w:pPr>
        <w:pStyle w:val="Titlu"/>
        <w:jc w:val="both"/>
        <w:rPr>
          <w:rFonts w:ascii="Times New Roman" w:hAnsi="Times New Roman"/>
          <w:sz w:val="28"/>
        </w:rPr>
      </w:pPr>
    </w:p>
    <w:p w:rsidR="0085257A" w:rsidRPr="00B90E27" w:rsidRDefault="0085257A" w:rsidP="00E100BB">
      <w:pPr>
        <w:jc w:val="both"/>
      </w:pPr>
    </w:p>
    <w:p w:rsidR="0085257A" w:rsidRPr="00B90E27" w:rsidRDefault="0085257A" w:rsidP="00E100BB">
      <w:pPr>
        <w:jc w:val="both"/>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rsidP="00E100BB">
      <w:pPr>
        <w:pStyle w:val="Titlu"/>
        <w:jc w:val="both"/>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rsidP="00E100BB">
            <w:pPr>
              <w:pStyle w:val="Tabletext"/>
              <w:jc w:val="both"/>
              <w:rPr>
                <w:b/>
              </w:rPr>
            </w:pPr>
            <w:r w:rsidRPr="00B90E27">
              <w:rPr>
                <w:b/>
              </w:rPr>
              <w:t>Date</w:t>
            </w:r>
          </w:p>
        </w:tc>
        <w:tc>
          <w:tcPr>
            <w:tcW w:w="1152" w:type="dxa"/>
          </w:tcPr>
          <w:p w:rsidR="0085257A" w:rsidRPr="00B90E27" w:rsidRDefault="0085257A" w:rsidP="00E100BB">
            <w:pPr>
              <w:pStyle w:val="Tabletext"/>
              <w:jc w:val="both"/>
              <w:rPr>
                <w:b/>
              </w:rPr>
            </w:pPr>
            <w:r w:rsidRPr="00B90E27">
              <w:rPr>
                <w:b/>
              </w:rPr>
              <w:t>Version</w:t>
            </w:r>
          </w:p>
        </w:tc>
        <w:tc>
          <w:tcPr>
            <w:tcW w:w="3744" w:type="dxa"/>
          </w:tcPr>
          <w:p w:rsidR="0085257A" w:rsidRPr="00B90E27" w:rsidRDefault="0085257A" w:rsidP="00E100BB">
            <w:pPr>
              <w:pStyle w:val="Tabletext"/>
              <w:jc w:val="both"/>
              <w:rPr>
                <w:b/>
              </w:rPr>
            </w:pPr>
            <w:r w:rsidRPr="00B90E27">
              <w:rPr>
                <w:b/>
              </w:rPr>
              <w:t>Description</w:t>
            </w:r>
          </w:p>
        </w:tc>
        <w:tc>
          <w:tcPr>
            <w:tcW w:w="2304" w:type="dxa"/>
          </w:tcPr>
          <w:p w:rsidR="0085257A" w:rsidRPr="00B90E27" w:rsidRDefault="0085257A" w:rsidP="00E100BB">
            <w:pPr>
              <w:pStyle w:val="Tabletext"/>
              <w:jc w:val="both"/>
              <w:rPr>
                <w:b/>
              </w:rPr>
            </w:pPr>
            <w:r w:rsidRPr="00B90E27">
              <w:rPr>
                <w:b/>
              </w:rPr>
              <w:t>Author</w:t>
            </w:r>
          </w:p>
        </w:tc>
      </w:tr>
      <w:tr w:rsidR="0085257A" w:rsidRPr="00B90E27">
        <w:tc>
          <w:tcPr>
            <w:tcW w:w="2304" w:type="dxa"/>
          </w:tcPr>
          <w:p w:rsidR="0085257A" w:rsidRPr="00B90E27" w:rsidRDefault="00A052B9" w:rsidP="00E100BB">
            <w:pPr>
              <w:pStyle w:val="Tabletext"/>
              <w:jc w:val="both"/>
            </w:pPr>
            <w:r>
              <w:t>03/april/2019</w:t>
            </w:r>
          </w:p>
        </w:tc>
        <w:tc>
          <w:tcPr>
            <w:tcW w:w="1152" w:type="dxa"/>
          </w:tcPr>
          <w:p w:rsidR="0085257A" w:rsidRPr="00B90E27" w:rsidRDefault="00A052B9" w:rsidP="00E100BB">
            <w:pPr>
              <w:pStyle w:val="Tabletext"/>
              <w:jc w:val="both"/>
            </w:pPr>
            <w:r>
              <w:t>1.0</w:t>
            </w:r>
          </w:p>
        </w:tc>
        <w:tc>
          <w:tcPr>
            <w:tcW w:w="3744" w:type="dxa"/>
          </w:tcPr>
          <w:p w:rsidR="0085257A" w:rsidRPr="00B90E27" w:rsidRDefault="00A052B9" w:rsidP="00E100BB">
            <w:pPr>
              <w:pStyle w:val="Tabletext"/>
              <w:jc w:val="both"/>
            </w:pPr>
            <w:r>
              <w:t>How will be the application</w:t>
            </w:r>
          </w:p>
        </w:tc>
        <w:tc>
          <w:tcPr>
            <w:tcW w:w="2304" w:type="dxa"/>
          </w:tcPr>
          <w:p w:rsidR="0085257A" w:rsidRPr="00B90E27" w:rsidRDefault="00A052B9" w:rsidP="00E100BB">
            <w:pPr>
              <w:pStyle w:val="Tabletext"/>
              <w:jc w:val="both"/>
            </w:pPr>
            <w:r>
              <w:t>Raluca Pop</w:t>
            </w: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r w:rsidR="0085257A" w:rsidRPr="00B90E27">
        <w:tc>
          <w:tcPr>
            <w:tcW w:w="2304" w:type="dxa"/>
          </w:tcPr>
          <w:p w:rsidR="0085257A" w:rsidRPr="00B90E27" w:rsidRDefault="0085257A" w:rsidP="00E100BB">
            <w:pPr>
              <w:pStyle w:val="Tabletext"/>
              <w:jc w:val="both"/>
            </w:pPr>
          </w:p>
        </w:tc>
        <w:tc>
          <w:tcPr>
            <w:tcW w:w="1152" w:type="dxa"/>
          </w:tcPr>
          <w:p w:rsidR="0085257A" w:rsidRPr="00B90E27" w:rsidRDefault="0085257A" w:rsidP="00E100BB">
            <w:pPr>
              <w:pStyle w:val="Tabletext"/>
              <w:jc w:val="both"/>
            </w:pPr>
          </w:p>
        </w:tc>
        <w:tc>
          <w:tcPr>
            <w:tcW w:w="3744" w:type="dxa"/>
          </w:tcPr>
          <w:p w:rsidR="0085257A" w:rsidRPr="00B90E27" w:rsidRDefault="0085257A" w:rsidP="00E100BB">
            <w:pPr>
              <w:pStyle w:val="Tabletext"/>
              <w:jc w:val="both"/>
            </w:pPr>
          </w:p>
        </w:tc>
        <w:tc>
          <w:tcPr>
            <w:tcW w:w="2304" w:type="dxa"/>
          </w:tcPr>
          <w:p w:rsidR="0085257A" w:rsidRPr="00B90E27" w:rsidRDefault="0085257A" w:rsidP="00E100BB">
            <w:pPr>
              <w:pStyle w:val="Tabletext"/>
              <w:jc w:val="both"/>
            </w:pPr>
          </w:p>
        </w:tc>
      </w:tr>
    </w:tbl>
    <w:p w:rsidR="0085257A" w:rsidRPr="00B90E27" w:rsidRDefault="0085257A" w:rsidP="00E100BB">
      <w:pPr>
        <w:jc w:val="both"/>
      </w:pPr>
    </w:p>
    <w:p w:rsidR="0085257A" w:rsidRPr="00B90E27" w:rsidRDefault="0085257A" w:rsidP="00E100BB">
      <w:pPr>
        <w:pStyle w:val="Titlu"/>
        <w:jc w:val="both"/>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EC7A65" w:rsidRDefault="00A61AF1" w:rsidP="00E100BB">
      <w:pPr>
        <w:pStyle w:val="Cuprins1"/>
        <w:tabs>
          <w:tab w:val="left" w:pos="432"/>
        </w:tabs>
        <w:jc w:val="both"/>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EC7A65">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1.1</w:t>
      </w:r>
      <w:r w:rsidRPr="00EC7A65">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1.2</w:t>
      </w:r>
      <w:r w:rsidRPr="00EC7A65">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1.3</w:t>
      </w:r>
      <w:r w:rsidRPr="00EC7A65">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1.4</w:t>
      </w:r>
      <w:r w:rsidRPr="00EC7A65">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1.5</w:t>
      </w:r>
      <w:r w:rsidRPr="00EC7A65">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2.</w:t>
      </w:r>
      <w:r w:rsidRPr="00EC7A65">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2.1</w:t>
      </w:r>
      <w:r w:rsidRPr="00EC7A65">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2.2</w:t>
      </w:r>
      <w:r w:rsidRPr="00EC7A65">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3.</w:t>
      </w:r>
      <w:r w:rsidRPr="00EC7A65">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3.1</w:t>
      </w:r>
      <w:r w:rsidRPr="00EC7A65">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3.2</w:t>
      </w:r>
      <w:r w:rsidRPr="00EC7A65">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EC7A65" w:rsidRDefault="006C5FBF" w:rsidP="00E100BB">
      <w:pPr>
        <w:pStyle w:val="Cuprins2"/>
        <w:tabs>
          <w:tab w:val="left" w:pos="1000"/>
        </w:tabs>
        <w:jc w:val="both"/>
        <w:rPr>
          <w:rFonts w:ascii="Calibri" w:hAnsi="Calibri"/>
          <w:noProof/>
          <w:sz w:val="22"/>
          <w:szCs w:val="22"/>
          <w:lang w:val="ro-RO" w:eastAsia="ro-RO"/>
        </w:rPr>
      </w:pPr>
      <w:r w:rsidRPr="005656B5">
        <w:rPr>
          <w:noProof/>
        </w:rPr>
        <w:t>3.3</w:t>
      </w:r>
      <w:r w:rsidRPr="00EC7A65">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EC7A65" w:rsidRDefault="006C5FBF" w:rsidP="00E100BB">
      <w:pPr>
        <w:pStyle w:val="Cuprins1"/>
        <w:tabs>
          <w:tab w:val="left" w:pos="432"/>
        </w:tabs>
        <w:jc w:val="both"/>
        <w:rPr>
          <w:rFonts w:ascii="Calibri" w:hAnsi="Calibri"/>
          <w:noProof/>
          <w:sz w:val="22"/>
          <w:szCs w:val="22"/>
          <w:lang w:val="ro-RO" w:eastAsia="ro-RO"/>
        </w:rPr>
      </w:pPr>
      <w:r w:rsidRPr="005656B5">
        <w:rPr>
          <w:noProof/>
        </w:rPr>
        <w:t>4.</w:t>
      </w:r>
      <w:r w:rsidRPr="00EC7A65">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rsidP="00E100BB">
      <w:pPr>
        <w:pStyle w:val="Titlu"/>
        <w:jc w:val="both"/>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EC7A65">
        <w:lastRenderedPageBreak/>
        <w:fldChar w:fldCharType="begin"/>
      </w:r>
      <w:r w:rsidR="00EC7A65">
        <w:instrText xml:space="preserve"> TITLE  \* MERGEFORMAT </w:instrText>
      </w:r>
      <w:r w:rsidR="00EC7A65">
        <w:fldChar w:fldCharType="separate"/>
      </w:r>
      <w:r w:rsidR="009B5BF2" w:rsidRPr="00B90E27">
        <w:rPr>
          <w:rFonts w:ascii="Times New Roman" w:hAnsi="Times New Roman"/>
        </w:rPr>
        <w:t>Vision</w:t>
      </w:r>
      <w:r w:rsidR="00EC7A65">
        <w:rPr>
          <w:rFonts w:ascii="Times New Roman" w:hAnsi="Times New Roman"/>
        </w:rPr>
        <w:fldChar w:fldCharType="end"/>
      </w:r>
    </w:p>
    <w:p w:rsidR="0085257A" w:rsidRDefault="0085257A" w:rsidP="00E100BB">
      <w:pPr>
        <w:pStyle w:val="Titlu1"/>
        <w:jc w:val="both"/>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A052B9" w:rsidRPr="00A052B9" w:rsidRDefault="00A052B9" w:rsidP="00E100BB">
      <w:pPr>
        <w:ind w:left="720"/>
        <w:jc w:val="both"/>
      </w:pPr>
      <w:r>
        <w:t>This application is to help people to book tickets for the events they want.</w:t>
      </w:r>
    </w:p>
    <w:p w:rsidR="0085257A" w:rsidRDefault="0085257A" w:rsidP="00E100BB">
      <w:pPr>
        <w:pStyle w:val="Titlu2"/>
        <w:jc w:val="both"/>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A052B9" w:rsidRPr="00A052B9" w:rsidRDefault="00A052B9" w:rsidP="00E100BB">
      <w:pPr>
        <w:ind w:firstLine="720"/>
        <w:jc w:val="both"/>
      </w:pPr>
      <w:r>
        <w:t xml:space="preserve">The purpose of the application is to let an admin to make changes that will help clients to search and book an event. The admin will make the changes as adding events, deleting them or update. </w:t>
      </w:r>
    </w:p>
    <w:p w:rsidR="0085257A" w:rsidRPr="00B90E27" w:rsidRDefault="0085257A" w:rsidP="00E100BB">
      <w:pPr>
        <w:pStyle w:val="InfoBlue"/>
        <w:jc w:val="both"/>
      </w:pPr>
    </w:p>
    <w:p w:rsidR="0085257A" w:rsidRDefault="0085257A" w:rsidP="00E100BB">
      <w:pPr>
        <w:pStyle w:val="Titlu2"/>
        <w:jc w:val="both"/>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A052B9" w:rsidRPr="00A052B9" w:rsidRDefault="00A052B9" w:rsidP="00E100BB">
      <w:pPr>
        <w:ind w:firstLine="720"/>
        <w:jc w:val="both"/>
      </w:pPr>
      <w:r>
        <w:t xml:space="preserve">The project’s scope is to make the life of a client easier. He/She doesn’t have to book a ticket in person </w:t>
      </w:r>
      <w:r w:rsidR="00D44512">
        <w:t>in</w:t>
      </w:r>
      <w:r>
        <w:t xml:space="preserve"> a </w:t>
      </w:r>
      <w:r w:rsidR="00D44512">
        <w:t>shop and wait hours to get it. The clients can to this from a computer at their house.</w:t>
      </w:r>
    </w:p>
    <w:p w:rsidR="0085257A" w:rsidRPr="00B90E27" w:rsidRDefault="0085257A" w:rsidP="00E100BB">
      <w:pPr>
        <w:pStyle w:val="InfoBlue"/>
        <w:jc w:val="both"/>
      </w:pPr>
    </w:p>
    <w:p w:rsidR="0085257A" w:rsidRDefault="0085257A" w:rsidP="00E100BB">
      <w:pPr>
        <w:pStyle w:val="Titlu2"/>
        <w:jc w:val="both"/>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D44512" w:rsidRPr="00D44512" w:rsidRDefault="00D44512" w:rsidP="00E100BB">
      <w:pPr>
        <w:ind w:firstLine="720"/>
        <w:jc w:val="both"/>
      </w:pPr>
      <w:bookmarkStart w:id="14" w:name="_GoBack"/>
      <w:bookmarkEnd w:id="14"/>
      <w:r>
        <w:t>For the term, abbreviations and acronyms, please go to Glossary document.</w:t>
      </w:r>
    </w:p>
    <w:p w:rsidR="0085257A" w:rsidRPr="00B90E27" w:rsidRDefault="0085257A" w:rsidP="00E100BB">
      <w:pPr>
        <w:pStyle w:val="InfoBlue"/>
        <w:jc w:val="both"/>
      </w:pPr>
    </w:p>
    <w:p w:rsidR="0085257A" w:rsidRDefault="0085257A" w:rsidP="00E100BB">
      <w:pPr>
        <w:pStyle w:val="Titlu2"/>
        <w:jc w:val="both"/>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D44512" w:rsidRDefault="00D44512" w:rsidP="00E100BB">
      <w:pPr>
        <w:ind w:left="720"/>
        <w:jc w:val="both"/>
      </w:pPr>
      <w:r>
        <w:t>The references for this Vision 1.0 version are in those three other documents on GitHub project file.</w:t>
      </w:r>
    </w:p>
    <w:p w:rsidR="00D44512" w:rsidRPr="00D44512" w:rsidRDefault="00D44512" w:rsidP="00E100BB">
      <w:pPr>
        <w:ind w:left="720"/>
        <w:jc w:val="both"/>
      </w:pPr>
    </w:p>
    <w:p w:rsidR="0085257A" w:rsidRDefault="0085257A" w:rsidP="00E100BB">
      <w:pPr>
        <w:pStyle w:val="Titlu2"/>
        <w:jc w:val="both"/>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D44512" w:rsidRPr="00D44512" w:rsidRDefault="00D44512" w:rsidP="00E100BB">
      <w:pPr>
        <w:ind w:firstLine="720"/>
        <w:jc w:val="both"/>
      </w:pPr>
      <w:r>
        <w:t xml:space="preserve">The rest of the Vision document contains the problems that are going to be resolved by this project, the unique position the product intends to fill in the marketplace, </w:t>
      </w:r>
      <w:r w:rsidRPr="00B90E27">
        <w:t>identify and involve all of the stakeholders as part of the</w:t>
      </w:r>
      <w:r>
        <w:t xml:space="preserve"> process, summary list of the </w:t>
      </w:r>
      <w:r w:rsidRPr="00B90E27">
        <w:t xml:space="preserve"> non-user stakeholders</w:t>
      </w:r>
      <w:r>
        <w:t xml:space="preserve">, a list of all identified users, </w:t>
      </w:r>
      <w:r w:rsidR="00E100BB">
        <w:t xml:space="preserve">details about the working environment as the </w:t>
      </w:r>
      <w:r>
        <w:t>number</w:t>
      </w:r>
      <w:r w:rsidR="00E100BB">
        <w:t xml:space="preserve"> of people involved in the task, </w:t>
      </w:r>
      <w:r w:rsidR="00E100BB" w:rsidRPr="00B90E27">
        <w:t>hardware or platform requirements, performance requirements, and environmental requirements</w:t>
      </w:r>
      <w:r w:rsidR="00E100BB">
        <w:t>.</w:t>
      </w:r>
    </w:p>
    <w:p w:rsidR="0085257A" w:rsidRPr="00B90E27" w:rsidRDefault="0085257A" w:rsidP="00E100BB">
      <w:pPr>
        <w:pStyle w:val="Titlu1"/>
        <w:jc w:val="both"/>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rsidP="00E100BB">
      <w:pPr>
        <w:pStyle w:val="Titlu2"/>
        <w:jc w:val="both"/>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E100BB">
      <w:pPr>
        <w:pStyle w:val="InfoBlue"/>
        <w:jc w:val="both"/>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problem of</w:t>
            </w:r>
          </w:p>
        </w:tc>
        <w:tc>
          <w:tcPr>
            <w:tcW w:w="5220" w:type="dxa"/>
            <w:tcBorders>
              <w:top w:val="single" w:sz="12" w:space="0" w:color="auto"/>
              <w:bottom w:val="single" w:sz="6" w:space="0" w:color="auto"/>
              <w:right w:val="single" w:sz="12" w:space="0" w:color="auto"/>
            </w:tcBorders>
          </w:tcPr>
          <w:p w:rsidR="0085257A" w:rsidRPr="00EC7A65" w:rsidRDefault="0085257A" w:rsidP="00E100BB">
            <w:pPr>
              <w:pStyle w:val="InfoBlue"/>
              <w:jc w:val="both"/>
            </w:pPr>
            <w:r w:rsidRPr="00EC7A65">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affects</w:t>
            </w:r>
          </w:p>
        </w:tc>
        <w:tc>
          <w:tcPr>
            <w:tcW w:w="5220" w:type="dxa"/>
            <w:tcBorders>
              <w:top w:val="single" w:sz="6" w:space="0" w:color="auto"/>
              <w:bottom w:val="single" w:sz="6" w:space="0" w:color="auto"/>
              <w:right w:val="single" w:sz="12" w:space="0" w:color="auto"/>
            </w:tcBorders>
          </w:tcPr>
          <w:p w:rsidR="0085257A" w:rsidRPr="00EC7A65" w:rsidRDefault="0085257A" w:rsidP="00E100BB">
            <w:pPr>
              <w:pStyle w:val="InfoBlue"/>
              <w:jc w:val="both"/>
            </w:pPr>
            <w:r w:rsidRPr="00EC7A65">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impact of which is</w:t>
            </w:r>
          </w:p>
        </w:tc>
        <w:tc>
          <w:tcPr>
            <w:tcW w:w="5220" w:type="dxa"/>
            <w:tcBorders>
              <w:top w:val="single" w:sz="6" w:space="0" w:color="auto"/>
              <w:bottom w:val="single" w:sz="6" w:space="0" w:color="auto"/>
              <w:right w:val="single" w:sz="12" w:space="0" w:color="auto"/>
            </w:tcBorders>
          </w:tcPr>
          <w:p w:rsidR="0085257A" w:rsidRPr="00EC7A65" w:rsidRDefault="0085257A" w:rsidP="00E100BB">
            <w:pPr>
              <w:pStyle w:val="InfoBlue"/>
              <w:jc w:val="both"/>
            </w:pPr>
            <w:r w:rsidRPr="00EC7A65">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ind w:left="72"/>
              <w:jc w:val="both"/>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C7A65" w:rsidRDefault="0085257A" w:rsidP="00E100BB">
            <w:pPr>
              <w:pStyle w:val="InfoBlue"/>
              <w:jc w:val="both"/>
            </w:pPr>
            <w:r w:rsidRPr="00EC7A65">
              <w:t>[list some key benefits of a successful solution]</w:t>
            </w:r>
          </w:p>
        </w:tc>
      </w:tr>
    </w:tbl>
    <w:p w:rsidR="0085257A" w:rsidRPr="00B90E27" w:rsidRDefault="0085257A" w:rsidP="00E100BB">
      <w:pPr>
        <w:pStyle w:val="Titlu2"/>
        <w:jc w:val="both"/>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E100BB">
      <w:pPr>
        <w:pStyle w:val="InfoBlue"/>
        <w:jc w:val="both"/>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EC7A65" w:rsidRDefault="0085257A" w:rsidP="00E100BB">
            <w:pPr>
              <w:pStyle w:val="InfoBlue"/>
              <w:jc w:val="both"/>
            </w:pPr>
            <w:r w:rsidRPr="00EC7A65">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Who</w:t>
            </w:r>
          </w:p>
        </w:tc>
        <w:tc>
          <w:tcPr>
            <w:tcW w:w="5400" w:type="dxa"/>
            <w:tcBorders>
              <w:top w:val="single" w:sz="6" w:space="0" w:color="auto"/>
              <w:bottom w:val="single" w:sz="6" w:space="0" w:color="auto"/>
              <w:right w:val="single" w:sz="12" w:space="0" w:color="auto"/>
            </w:tcBorders>
          </w:tcPr>
          <w:p w:rsidR="0085257A" w:rsidRPr="00EC7A65" w:rsidRDefault="0085257A" w:rsidP="00E100BB">
            <w:pPr>
              <w:pStyle w:val="InfoBlue"/>
              <w:jc w:val="both"/>
            </w:pPr>
            <w:r w:rsidRPr="00EC7A65">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The (product name)</w:t>
            </w:r>
          </w:p>
        </w:tc>
        <w:tc>
          <w:tcPr>
            <w:tcW w:w="5400" w:type="dxa"/>
            <w:tcBorders>
              <w:top w:val="single" w:sz="6" w:space="0" w:color="auto"/>
              <w:bottom w:val="single" w:sz="6" w:space="0" w:color="auto"/>
              <w:right w:val="single" w:sz="12" w:space="0" w:color="auto"/>
            </w:tcBorders>
          </w:tcPr>
          <w:p w:rsidR="0085257A" w:rsidRPr="00EC7A65" w:rsidRDefault="0085257A" w:rsidP="00E100BB">
            <w:pPr>
              <w:pStyle w:val="InfoBlue"/>
              <w:jc w:val="both"/>
            </w:pPr>
            <w:r w:rsidRPr="00EC7A65">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That</w:t>
            </w:r>
          </w:p>
        </w:tc>
        <w:tc>
          <w:tcPr>
            <w:tcW w:w="5400" w:type="dxa"/>
            <w:tcBorders>
              <w:top w:val="single" w:sz="6" w:space="0" w:color="auto"/>
              <w:bottom w:val="single" w:sz="6" w:space="0" w:color="auto"/>
              <w:right w:val="single" w:sz="12" w:space="0" w:color="auto"/>
            </w:tcBorders>
          </w:tcPr>
          <w:p w:rsidR="0085257A" w:rsidRPr="00EC7A65" w:rsidRDefault="0085257A" w:rsidP="00E100BB">
            <w:pPr>
              <w:pStyle w:val="InfoBlue"/>
              <w:jc w:val="both"/>
            </w:pPr>
            <w:r w:rsidRPr="00EC7A65">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E100BB">
            <w:pPr>
              <w:pStyle w:val="Corptext"/>
              <w:keepNext/>
              <w:ind w:left="72"/>
              <w:jc w:val="both"/>
            </w:pPr>
            <w:r w:rsidRPr="00B90E27">
              <w:t>Unlike</w:t>
            </w:r>
          </w:p>
        </w:tc>
        <w:tc>
          <w:tcPr>
            <w:tcW w:w="5400" w:type="dxa"/>
            <w:tcBorders>
              <w:top w:val="single" w:sz="6" w:space="0" w:color="auto"/>
              <w:bottom w:val="single" w:sz="6" w:space="0" w:color="auto"/>
              <w:right w:val="single" w:sz="12" w:space="0" w:color="auto"/>
            </w:tcBorders>
          </w:tcPr>
          <w:p w:rsidR="0085257A" w:rsidRPr="00EC7A65" w:rsidRDefault="0085257A" w:rsidP="00E100BB">
            <w:pPr>
              <w:pStyle w:val="InfoBlue"/>
              <w:jc w:val="both"/>
            </w:pPr>
            <w:r w:rsidRPr="00EC7A65">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rsidP="00E100BB">
            <w:pPr>
              <w:pStyle w:val="Corptext"/>
              <w:ind w:left="72"/>
              <w:jc w:val="both"/>
            </w:pPr>
            <w:r w:rsidRPr="00B90E27">
              <w:t>Our product</w:t>
            </w:r>
          </w:p>
        </w:tc>
        <w:tc>
          <w:tcPr>
            <w:tcW w:w="5400" w:type="dxa"/>
            <w:tcBorders>
              <w:top w:val="single" w:sz="6" w:space="0" w:color="auto"/>
              <w:bottom w:val="single" w:sz="12" w:space="0" w:color="auto"/>
              <w:right w:val="single" w:sz="12" w:space="0" w:color="auto"/>
            </w:tcBorders>
          </w:tcPr>
          <w:p w:rsidR="0085257A" w:rsidRPr="00EC7A65" w:rsidRDefault="0085257A" w:rsidP="00E100BB">
            <w:pPr>
              <w:pStyle w:val="InfoBlue"/>
              <w:jc w:val="both"/>
            </w:pPr>
            <w:r w:rsidRPr="00EC7A65">
              <w:t>[statement of primary differentiation]</w:t>
            </w:r>
          </w:p>
        </w:tc>
      </w:tr>
    </w:tbl>
    <w:p w:rsidR="0085257A" w:rsidRPr="00B90E27" w:rsidRDefault="0085257A" w:rsidP="00E100BB">
      <w:pPr>
        <w:pStyle w:val="InfoBlue"/>
        <w:jc w:val="both"/>
      </w:pPr>
      <w:r w:rsidRPr="00B90E27">
        <w:t>[A product position statement communicates the intent of the application and the importance of the project to all concerned personnel.]</w:t>
      </w:r>
    </w:p>
    <w:p w:rsidR="0085257A" w:rsidRPr="00B90E27" w:rsidRDefault="0085257A" w:rsidP="00E100BB">
      <w:pPr>
        <w:pStyle w:val="Titlu1"/>
        <w:jc w:val="both"/>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E100BB">
      <w:pPr>
        <w:pStyle w:val="InfoBlue"/>
        <w:jc w:val="both"/>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rsidP="00E100BB">
      <w:pPr>
        <w:pStyle w:val="Titlu2"/>
        <w:jc w:val="both"/>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E100BB">
      <w:pPr>
        <w:pStyle w:val="InfoBlue"/>
        <w:jc w:val="both"/>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rsidP="00E100BB">
            <w:pPr>
              <w:pStyle w:val="Corptext"/>
              <w:ind w:left="0"/>
              <w:jc w:val="both"/>
              <w:rPr>
                <w:b/>
              </w:rPr>
            </w:pPr>
            <w:r w:rsidRPr="00B90E27">
              <w:rPr>
                <w:b/>
              </w:rPr>
              <w:t>Name</w:t>
            </w:r>
          </w:p>
        </w:tc>
        <w:tc>
          <w:tcPr>
            <w:tcW w:w="2610" w:type="dxa"/>
            <w:shd w:val="solid" w:color="000000" w:fill="FFFFFF"/>
          </w:tcPr>
          <w:p w:rsidR="0085257A" w:rsidRPr="00B90E27" w:rsidRDefault="0085257A" w:rsidP="00E100BB">
            <w:pPr>
              <w:pStyle w:val="Corptext"/>
              <w:ind w:left="0"/>
              <w:jc w:val="both"/>
              <w:rPr>
                <w:b/>
              </w:rPr>
            </w:pPr>
            <w:r w:rsidRPr="00B90E27">
              <w:rPr>
                <w:b/>
              </w:rPr>
              <w:t>Description</w:t>
            </w:r>
          </w:p>
        </w:tc>
        <w:tc>
          <w:tcPr>
            <w:tcW w:w="3960" w:type="dxa"/>
            <w:shd w:val="solid" w:color="000000" w:fill="FFFFFF"/>
          </w:tcPr>
          <w:p w:rsidR="0085257A" w:rsidRPr="00B90E27" w:rsidRDefault="0085257A" w:rsidP="00E100BB">
            <w:pPr>
              <w:pStyle w:val="Corptext"/>
              <w:ind w:left="0"/>
              <w:jc w:val="both"/>
              <w:rPr>
                <w:b/>
              </w:rPr>
            </w:pPr>
            <w:r w:rsidRPr="00B90E27">
              <w:rPr>
                <w:b/>
              </w:rPr>
              <w:t>Responsibilities</w:t>
            </w:r>
          </w:p>
        </w:tc>
      </w:tr>
      <w:tr w:rsidR="0085257A" w:rsidRPr="00B90E27">
        <w:tc>
          <w:tcPr>
            <w:tcW w:w="1890" w:type="dxa"/>
          </w:tcPr>
          <w:p w:rsidR="0085257A" w:rsidRPr="00EC7A65" w:rsidRDefault="0085257A" w:rsidP="00E100BB">
            <w:pPr>
              <w:pStyle w:val="InfoBlue"/>
              <w:jc w:val="both"/>
            </w:pPr>
            <w:r w:rsidRPr="00EC7A65">
              <w:t>[Name the stakeholder type.]</w:t>
            </w:r>
          </w:p>
        </w:tc>
        <w:tc>
          <w:tcPr>
            <w:tcW w:w="2610" w:type="dxa"/>
          </w:tcPr>
          <w:p w:rsidR="0085257A" w:rsidRPr="00EC7A65" w:rsidRDefault="0085257A" w:rsidP="00E100BB">
            <w:pPr>
              <w:pStyle w:val="InfoBlue"/>
              <w:jc w:val="both"/>
            </w:pPr>
            <w:r w:rsidRPr="00EC7A65">
              <w:t>[Briefly describe the stakeholder.]</w:t>
            </w:r>
          </w:p>
        </w:tc>
        <w:tc>
          <w:tcPr>
            <w:tcW w:w="3960" w:type="dxa"/>
          </w:tcPr>
          <w:p w:rsidR="0085257A" w:rsidRPr="00EC7A65" w:rsidRDefault="0085257A" w:rsidP="00E100BB">
            <w:pPr>
              <w:pStyle w:val="InfoBlue"/>
              <w:jc w:val="both"/>
            </w:pPr>
            <w:r w:rsidRPr="00EC7A65">
              <w:t>[Summarize the stakeholder’s key responsibilities with regard to the system being developed; that is, their interest as a stakeholder. For example, this stakeholder:</w:t>
            </w:r>
          </w:p>
          <w:p w:rsidR="0085257A" w:rsidRPr="00EC7A65" w:rsidRDefault="0085257A" w:rsidP="00E100BB">
            <w:pPr>
              <w:pStyle w:val="InfoBlue"/>
              <w:jc w:val="both"/>
            </w:pPr>
            <w:r w:rsidRPr="00EC7A65">
              <w:t>ensures that the system will be maintainable</w:t>
            </w:r>
          </w:p>
          <w:p w:rsidR="0085257A" w:rsidRPr="00EC7A65" w:rsidRDefault="0085257A" w:rsidP="00E100BB">
            <w:pPr>
              <w:pStyle w:val="InfoBlue"/>
              <w:jc w:val="both"/>
            </w:pPr>
            <w:r w:rsidRPr="00EC7A65">
              <w:t>ensures that there will be a market demand for the product’s features</w:t>
            </w:r>
          </w:p>
          <w:p w:rsidR="0085257A" w:rsidRPr="00EC7A65" w:rsidRDefault="0085257A" w:rsidP="00E100BB">
            <w:pPr>
              <w:pStyle w:val="InfoBlue"/>
              <w:jc w:val="both"/>
            </w:pPr>
            <w:r w:rsidRPr="00EC7A65">
              <w:t>monitors the project’s progress</w:t>
            </w:r>
          </w:p>
          <w:p w:rsidR="0085257A" w:rsidRPr="00EC7A65" w:rsidRDefault="0085257A" w:rsidP="00E100BB">
            <w:pPr>
              <w:pStyle w:val="InfoBlue"/>
              <w:jc w:val="both"/>
            </w:pPr>
            <w:r w:rsidRPr="00EC7A65">
              <w:t>approves funding</w:t>
            </w:r>
          </w:p>
          <w:p w:rsidR="0085257A" w:rsidRPr="00EC7A65" w:rsidRDefault="0085257A" w:rsidP="00E100BB">
            <w:pPr>
              <w:pStyle w:val="InfoBlue"/>
              <w:jc w:val="both"/>
            </w:pPr>
            <w:r w:rsidRPr="00EC7A65">
              <w:t>and so forth]</w:t>
            </w:r>
          </w:p>
        </w:tc>
      </w:tr>
    </w:tbl>
    <w:p w:rsidR="0085257A" w:rsidRPr="00B90E27" w:rsidRDefault="0085257A" w:rsidP="00E100BB">
      <w:pPr>
        <w:pStyle w:val="Titlu2"/>
        <w:jc w:val="both"/>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E100BB">
      <w:pPr>
        <w:pStyle w:val="InfoBlue"/>
        <w:jc w:val="both"/>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rsidP="00E100BB">
            <w:pPr>
              <w:pStyle w:val="Corptext"/>
              <w:ind w:left="0"/>
              <w:jc w:val="both"/>
              <w:rPr>
                <w:b/>
              </w:rPr>
            </w:pPr>
            <w:r w:rsidRPr="00B90E27">
              <w:rPr>
                <w:b/>
              </w:rPr>
              <w:t>Name</w:t>
            </w:r>
          </w:p>
        </w:tc>
        <w:tc>
          <w:tcPr>
            <w:tcW w:w="1882" w:type="dxa"/>
            <w:shd w:val="solid" w:color="000000" w:fill="FFFFFF"/>
          </w:tcPr>
          <w:p w:rsidR="0085257A" w:rsidRPr="00B90E27" w:rsidRDefault="0085257A" w:rsidP="00E100BB">
            <w:pPr>
              <w:pStyle w:val="Corptext"/>
              <w:ind w:left="0"/>
              <w:jc w:val="both"/>
              <w:rPr>
                <w:b/>
              </w:rPr>
            </w:pPr>
            <w:r w:rsidRPr="00B90E27">
              <w:rPr>
                <w:b/>
              </w:rPr>
              <w:t>Description</w:t>
            </w:r>
          </w:p>
        </w:tc>
        <w:tc>
          <w:tcPr>
            <w:tcW w:w="3240" w:type="dxa"/>
            <w:shd w:val="solid" w:color="000000" w:fill="FFFFFF"/>
          </w:tcPr>
          <w:p w:rsidR="0085257A" w:rsidRPr="00B90E27" w:rsidRDefault="0085257A" w:rsidP="00E100BB">
            <w:pPr>
              <w:pStyle w:val="Corptext"/>
              <w:ind w:left="0"/>
              <w:jc w:val="both"/>
              <w:rPr>
                <w:b/>
              </w:rPr>
            </w:pPr>
            <w:r w:rsidRPr="00B90E27">
              <w:rPr>
                <w:b/>
              </w:rPr>
              <w:t>Responsibilities</w:t>
            </w:r>
          </w:p>
        </w:tc>
        <w:tc>
          <w:tcPr>
            <w:tcW w:w="2628" w:type="dxa"/>
            <w:shd w:val="solid" w:color="000000" w:fill="FFFFFF"/>
          </w:tcPr>
          <w:p w:rsidR="0085257A" w:rsidRPr="00B90E27" w:rsidRDefault="0085257A" w:rsidP="00E100BB">
            <w:pPr>
              <w:pStyle w:val="Corptext"/>
              <w:ind w:left="0"/>
              <w:jc w:val="both"/>
              <w:rPr>
                <w:b/>
              </w:rPr>
            </w:pPr>
            <w:r w:rsidRPr="00B90E27">
              <w:rPr>
                <w:b/>
              </w:rPr>
              <w:t>Stakeholder</w:t>
            </w:r>
          </w:p>
        </w:tc>
      </w:tr>
      <w:tr w:rsidR="0085257A" w:rsidRPr="00B90E27">
        <w:trPr>
          <w:trHeight w:val="976"/>
        </w:trPr>
        <w:tc>
          <w:tcPr>
            <w:tcW w:w="998" w:type="dxa"/>
          </w:tcPr>
          <w:p w:rsidR="0085257A" w:rsidRPr="00EC7A65" w:rsidRDefault="0085257A" w:rsidP="00E100BB">
            <w:pPr>
              <w:pStyle w:val="InfoBlue"/>
              <w:jc w:val="both"/>
            </w:pPr>
            <w:r w:rsidRPr="00EC7A65">
              <w:t>[Name the user type.]</w:t>
            </w:r>
          </w:p>
        </w:tc>
        <w:tc>
          <w:tcPr>
            <w:tcW w:w="1882" w:type="dxa"/>
          </w:tcPr>
          <w:p w:rsidR="0085257A" w:rsidRPr="00EC7A65" w:rsidRDefault="0085257A" w:rsidP="00E100BB">
            <w:pPr>
              <w:pStyle w:val="InfoBlue"/>
              <w:jc w:val="both"/>
            </w:pPr>
            <w:r w:rsidRPr="00EC7A65">
              <w:t>[Briefly describe what they represent with respect to the system.]</w:t>
            </w:r>
          </w:p>
        </w:tc>
        <w:tc>
          <w:tcPr>
            <w:tcW w:w="3240" w:type="dxa"/>
          </w:tcPr>
          <w:p w:rsidR="0085257A" w:rsidRPr="00EC7A65" w:rsidRDefault="0085257A" w:rsidP="00E100BB">
            <w:pPr>
              <w:pStyle w:val="InfoBlue"/>
              <w:jc w:val="both"/>
            </w:pPr>
            <w:r w:rsidRPr="00EC7A65">
              <w:t>[List the user’s key responsibilities with regard to the system being developed; for example:</w:t>
            </w:r>
          </w:p>
          <w:p w:rsidR="0085257A" w:rsidRPr="00EC7A65" w:rsidRDefault="0085257A" w:rsidP="00E100BB">
            <w:pPr>
              <w:pStyle w:val="InfoBlue"/>
              <w:jc w:val="both"/>
            </w:pPr>
            <w:r w:rsidRPr="00EC7A65">
              <w:t>captures details</w:t>
            </w:r>
          </w:p>
          <w:p w:rsidR="0085257A" w:rsidRPr="00EC7A65" w:rsidRDefault="0085257A" w:rsidP="00E100BB">
            <w:pPr>
              <w:pStyle w:val="InfoBlue"/>
              <w:jc w:val="both"/>
            </w:pPr>
            <w:r w:rsidRPr="00EC7A65">
              <w:t>produces reports</w:t>
            </w:r>
          </w:p>
          <w:p w:rsidR="0085257A" w:rsidRPr="00EC7A65" w:rsidRDefault="0085257A" w:rsidP="00E100BB">
            <w:pPr>
              <w:pStyle w:val="InfoBlue"/>
              <w:jc w:val="both"/>
            </w:pPr>
            <w:r w:rsidRPr="00EC7A65">
              <w:lastRenderedPageBreak/>
              <w:t>coordinates work</w:t>
            </w:r>
          </w:p>
          <w:p w:rsidR="0085257A" w:rsidRPr="00EC7A65" w:rsidRDefault="0085257A" w:rsidP="00E100BB">
            <w:pPr>
              <w:pStyle w:val="InfoBlue"/>
              <w:jc w:val="both"/>
            </w:pPr>
            <w:r w:rsidRPr="00EC7A65">
              <w:t>and so on]</w:t>
            </w:r>
          </w:p>
        </w:tc>
        <w:tc>
          <w:tcPr>
            <w:tcW w:w="2628" w:type="dxa"/>
          </w:tcPr>
          <w:p w:rsidR="0085257A" w:rsidRPr="00EC7A65" w:rsidRDefault="0085257A" w:rsidP="00E100BB">
            <w:pPr>
              <w:pStyle w:val="InfoBlue"/>
              <w:jc w:val="both"/>
            </w:pPr>
            <w:r w:rsidRPr="00EC7A65">
              <w:lastRenderedPageBreak/>
              <w:t>[If the user is not directly represented, identify which stakeholder is responsible for representing the user’s interest.]</w:t>
            </w:r>
          </w:p>
        </w:tc>
      </w:tr>
    </w:tbl>
    <w:p w:rsidR="0085257A" w:rsidRPr="00B90E27" w:rsidRDefault="0085257A" w:rsidP="00E100BB">
      <w:pPr>
        <w:pStyle w:val="Corptext"/>
        <w:jc w:val="both"/>
      </w:pPr>
    </w:p>
    <w:p w:rsidR="0085257A" w:rsidRPr="00B90E27" w:rsidRDefault="0085257A" w:rsidP="00E100BB">
      <w:pPr>
        <w:pStyle w:val="Titlu2"/>
        <w:jc w:val="both"/>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E100BB">
      <w:pPr>
        <w:pStyle w:val="InfoBlue"/>
        <w:jc w:val="both"/>
      </w:pPr>
      <w:r w:rsidRPr="00B90E27">
        <w:t>[Detail the working environment of the target user. Here are some suggestions:</w:t>
      </w:r>
    </w:p>
    <w:p w:rsidR="0085257A" w:rsidRPr="00B90E27" w:rsidRDefault="0085257A" w:rsidP="00E100BB">
      <w:pPr>
        <w:pStyle w:val="InfoBlue"/>
        <w:jc w:val="both"/>
      </w:pPr>
      <w:r w:rsidRPr="00B90E27">
        <w:t>Number of people involved in completing the task? Is this changing?</w:t>
      </w:r>
    </w:p>
    <w:p w:rsidR="0085257A" w:rsidRPr="00B90E27" w:rsidRDefault="0085257A" w:rsidP="00E100BB">
      <w:pPr>
        <w:pStyle w:val="InfoBlue"/>
        <w:jc w:val="both"/>
      </w:pPr>
      <w:r w:rsidRPr="00B90E27">
        <w:t>How long is a task cycle? Amount of time spent in each activity? Is this changing?</w:t>
      </w:r>
    </w:p>
    <w:p w:rsidR="0085257A" w:rsidRPr="00B90E27" w:rsidRDefault="0085257A" w:rsidP="00E100BB">
      <w:pPr>
        <w:pStyle w:val="InfoBlue"/>
        <w:jc w:val="both"/>
      </w:pPr>
      <w:r w:rsidRPr="00B90E27">
        <w:t>Any unique environmental constraints: mobile, outdoors, in-flight, and so on?</w:t>
      </w:r>
    </w:p>
    <w:p w:rsidR="0085257A" w:rsidRPr="00B90E27" w:rsidRDefault="0085257A" w:rsidP="00E100BB">
      <w:pPr>
        <w:pStyle w:val="InfoBlue"/>
        <w:jc w:val="both"/>
      </w:pPr>
      <w:r w:rsidRPr="00B90E27">
        <w:t>Which systems platforms are in use today? Future platforms?</w:t>
      </w:r>
    </w:p>
    <w:p w:rsidR="0085257A" w:rsidRPr="00B90E27" w:rsidRDefault="0085257A" w:rsidP="00E100BB">
      <w:pPr>
        <w:pStyle w:val="InfoBlue"/>
        <w:jc w:val="both"/>
      </w:pPr>
      <w:r w:rsidRPr="00B90E27">
        <w:t>What other applications are in use? Does your application need to integrate with them?</w:t>
      </w:r>
    </w:p>
    <w:p w:rsidR="0085257A" w:rsidRPr="00B90E27" w:rsidRDefault="0085257A" w:rsidP="00E100BB">
      <w:pPr>
        <w:pStyle w:val="InfoBlue"/>
        <w:jc w:val="both"/>
      </w:pPr>
      <w:r w:rsidRPr="00B90E27">
        <w:t>]</w:t>
      </w:r>
    </w:p>
    <w:p w:rsidR="0085257A" w:rsidRPr="00B90E27" w:rsidRDefault="0085257A" w:rsidP="00E100BB">
      <w:pPr>
        <w:pStyle w:val="Titlu1"/>
        <w:jc w:val="both"/>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E100BB">
      <w:pPr>
        <w:pStyle w:val="InfoBlue"/>
        <w:jc w:val="both"/>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A65" w:rsidRDefault="00EC7A65">
      <w:pPr>
        <w:spacing w:line="240" w:lineRule="auto"/>
      </w:pPr>
      <w:r>
        <w:separator/>
      </w:r>
    </w:p>
  </w:endnote>
  <w:endnote w:type="continuationSeparator" w:id="0">
    <w:p w:rsidR="00EC7A65" w:rsidRDefault="00EC7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EC7A65">
            <w:fldChar w:fldCharType="begin"/>
          </w:r>
          <w:r w:rsidR="00EC7A65">
            <w:instrText xml:space="preserve"> DOCPROPERTY "Company"  \* MERGEFORMAT </w:instrText>
          </w:r>
          <w:r w:rsidR="00EC7A65">
            <w:fldChar w:fldCharType="separate"/>
          </w:r>
          <w:r>
            <w:t>&lt;Student Name&gt;</w:t>
          </w:r>
          <w:r w:rsidR="00EC7A65">
            <w:fldChar w:fldCharType="end"/>
          </w:r>
          <w:r>
            <w:t xml:space="preserve">, </w:t>
          </w:r>
          <w:r w:rsidR="00EC7A65">
            <w:fldChar w:fldCharType="begin"/>
          </w:r>
          <w:r w:rsidR="00EC7A65">
            <w:instrText xml:space="preserve"> DATE \@ "yyyy" </w:instrText>
          </w:r>
          <w:r w:rsidR="00EC7A65">
            <w:fldChar w:fldCharType="separate"/>
          </w:r>
          <w:r w:rsidR="00A052B9">
            <w:rPr>
              <w:noProof/>
            </w:rPr>
            <w:t>2019</w:t>
          </w:r>
          <w:r w:rsidR="00EC7A6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E100BB">
            <w:rPr>
              <w:rStyle w:val="Numrdepagin"/>
              <w:noProof/>
            </w:rPr>
            <w:t>4</w:t>
          </w:r>
          <w:r w:rsidR="00A61AF1">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A65" w:rsidRDefault="00EC7A65">
      <w:pPr>
        <w:spacing w:line="240" w:lineRule="auto"/>
      </w:pPr>
      <w:r>
        <w:separator/>
      </w:r>
    </w:p>
  </w:footnote>
  <w:footnote w:type="continuationSeparator" w:id="0">
    <w:p w:rsidR="00EC7A65" w:rsidRDefault="00EC7A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A052B9" w:rsidRDefault="00A052B9">
    <w:pPr>
      <w:pBdr>
        <w:bottom w:val="single" w:sz="6" w:space="1" w:color="auto"/>
      </w:pBdr>
      <w:jc w:val="right"/>
      <w:rPr>
        <w:b/>
        <w:sz w:val="40"/>
        <w:szCs w:val="40"/>
      </w:rPr>
    </w:pPr>
    <w:r w:rsidRPr="00A052B9">
      <w:rPr>
        <w:b/>
        <w:sz w:val="40"/>
        <w:szCs w:val="40"/>
      </w:rPr>
      <w:t>Pop Raluca</w:t>
    </w:r>
  </w:p>
  <w:p w:rsidR="00AD439A" w:rsidRPr="00A052B9" w:rsidRDefault="00A052B9" w:rsidP="00AD439A">
    <w:pPr>
      <w:pBdr>
        <w:bottom w:val="single" w:sz="6" w:space="1" w:color="auto"/>
      </w:pBdr>
      <w:jc w:val="right"/>
      <w:rPr>
        <w:rFonts w:ascii="Arial" w:hAnsi="Arial"/>
        <w:b/>
        <w:sz w:val="40"/>
        <w:szCs w:val="40"/>
      </w:rPr>
    </w:pPr>
    <w:r w:rsidRPr="00A052B9">
      <w:rPr>
        <w:b/>
        <w:sz w:val="40"/>
        <w:szCs w:val="40"/>
      </w:rPr>
      <w:t>30233</w:t>
    </w:r>
  </w:p>
  <w:p w:rsidR="00AD439A" w:rsidRDefault="00AD439A">
    <w:pPr>
      <w:pBdr>
        <w:bottom w:val="single" w:sz="6" w:space="1" w:color="auto"/>
      </w:pBdr>
      <w:jc w:val="right"/>
      <w:rPr>
        <w:sz w:val="24"/>
      </w:rPr>
    </w:pPr>
  </w:p>
  <w:p w:rsidR="00AD439A" w:rsidRDefault="00AD439A">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EC7A65">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EC7A65">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5A3207"/>
    <w:rsid w:val="00600853"/>
    <w:rsid w:val="006C5FBF"/>
    <w:rsid w:val="0073239A"/>
    <w:rsid w:val="0085257A"/>
    <w:rsid w:val="009B5BF2"/>
    <w:rsid w:val="00A052B9"/>
    <w:rsid w:val="00A61AF1"/>
    <w:rsid w:val="00A61FD4"/>
    <w:rsid w:val="00AB15B2"/>
    <w:rsid w:val="00AD439A"/>
    <w:rsid w:val="00B56935"/>
    <w:rsid w:val="00B90E27"/>
    <w:rsid w:val="00B944EA"/>
    <w:rsid w:val="00BE1B76"/>
    <w:rsid w:val="00C24CF0"/>
    <w:rsid w:val="00C35D85"/>
    <w:rsid w:val="00D44512"/>
    <w:rsid w:val="00DF1DF0"/>
    <w:rsid w:val="00E100BB"/>
    <w:rsid w:val="00E41E57"/>
    <w:rsid w:val="00E55EE3"/>
    <w:rsid w:val="00EC7A6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24</TotalTime>
  <Pages>6</Pages>
  <Words>845</Words>
  <Characters>4902</Characters>
  <Application>Microsoft Office Word</Application>
  <DocSecurity>0</DocSecurity>
  <Lines>40</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Raluca</cp:lastModifiedBy>
  <cp:revision>10</cp:revision>
  <cp:lastPrinted>2001-03-15T12:26:00Z</cp:lastPrinted>
  <dcterms:created xsi:type="dcterms:W3CDTF">2010-02-24T07:49:00Z</dcterms:created>
  <dcterms:modified xsi:type="dcterms:W3CDTF">2019-04-03T10:39:00Z</dcterms:modified>
</cp:coreProperties>
</file>